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08E5" w14:textId="34EE7BBA" w:rsidR="003008ED" w:rsidRDefault="00800A49" w:rsidP="00F76B87">
      <w:pPr>
        <w:pStyle w:val="Titre"/>
      </w:pPr>
      <w:proofErr w:type="spellStart"/>
      <w:r>
        <w:t>WorldBuilding</w:t>
      </w:r>
      <w:proofErr w:type="spellEnd"/>
      <w:r>
        <w:t xml:space="preserve"> Tool Project</w:t>
      </w:r>
    </w:p>
    <w:p w14:paraId="3C0D6869" w14:textId="0A0A606E" w:rsidR="00800A49" w:rsidRDefault="00800A49" w:rsidP="00072D6F">
      <w:pPr>
        <w:pStyle w:val="Titre1"/>
      </w:pPr>
      <w:r>
        <w:t xml:space="preserve">Descriptif : </w:t>
      </w:r>
    </w:p>
    <w:p w14:paraId="7E3323B5" w14:textId="0FA4CAEE" w:rsidR="00800A49" w:rsidRDefault="00800A49" w:rsidP="00072D6F">
      <w:pPr>
        <w:pStyle w:val="Titre1"/>
      </w:pPr>
      <w:r>
        <w:t>Données de base</w:t>
      </w:r>
    </w:p>
    <w:p w14:paraId="4009D6CA" w14:textId="77088495" w:rsidR="00D524B3" w:rsidRPr="00D524B3" w:rsidRDefault="00D524B3" w:rsidP="00D524B3">
      <w:pPr>
        <w:rPr>
          <w:lang w:eastAsia="en-US" w:bidi="ar-SA"/>
        </w:rPr>
      </w:pPr>
      <w:r>
        <w:rPr>
          <w:lang w:eastAsia="en-US" w:bidi="ar-SA"/>
        </w:rPr>
        <w:t>Possibilité de créer des articles sur différents thèmes. Certains thèmes peuvent après être liés</w:t>
      </w:r>
      <w:r w:rsidR="001118D5">
        <w:rPr>
          <w:lang w:eastAsia="en-US" w:bidi="ar-SA"/>
        </w:rPr>
        <w:t xml:space="preserve"> (par exemple une guerre qui est entre deux (ou plus) de pays)</w:t>
      </w:r>
      <w:r w:rsidR="00FA5469">
        <w:rPr>
          <w:lang w:eastAsia="en-US" w:bidi="ar-SA"/>
        </w:rPr>
        <w:t xml:space="preserve">. Toutes les données de bases ont un champ qui permet d’y ajouter une description précise + plusieurs paramètres spécifiques </w:t>
      </w:r>
      <w:r w:rsidR="00273D3F">
        <w:rPr>
          <w:lang w:eastAsia="en-US" w:bidi="ar-SA"/>
        </w:rPr>
        <w:t>à l’article, qui seront affichés (sorte de résumé)</w:t>
      </w:r>
    </w:p>
    <w:p w14:paraId="61C89A54" w14:textId="5BD0A508" w:rsidR="00800A49" w:rsidRDefault="00A10C6C" w:rsidP="00072D6F">
      <w:pPr>
        <w:pStyle w:val="Titre2"/>
      </w:pPr>
      <w:r>
        <w:t xml:space="preserve">Continent : </w:t>
      </w:r>
    </w:p>
    <w:p w14:paraId="6E580709" w14:textId="5AB0E3A7" w:rsidR="00FA7C07" w:rsidRDefault="00FA7C07" w:rsidP="00FA7C07">
      <w:pPr>
        <w:rPr>
          <w:lang w:eastAsia="en-US" w:bidi="ar-SA"/>
        </w:rPr>
      </w:pPr>
      <w:r>
        <w:rPr>
          <w:lang w:eastAsia="en-US" w:bidi="ar-SA"/>
        </w:rPr>
        <w:t>Contient un ou plusieurs pays</w:t>
      </w:r>
    </w:p>
    <w:p w14:paraId="4F1A7182" w14:textId="60950D23" w:rsidR="00FA7C07" w:rsidRPr="00FA7C07" w:rsidRDefault="00A42B4E" w:rsidP="00FA7C07">
      <w:pPr>
        <w:rPr>
          <w:lang w:eastAsia="en-US" w:bidi="ar-SA"/>
        </w:rPr>
      </w:pPr>
      <w:r>
        <w:rPr>
          <w:lang w:eastAsia="en-US" w:bidi="ar-SA"/>
        </w:rPr>
        <w:t xml:space="preserve">Peut avoir plusieurs « biomes » (des types prédéfinis, foret, désert, </w:t>
      </w:r>
      <w:proofErr w:type="gramStart"/>
      <w:r>
        <w:rPr>
          <w:lang w:eastAsia="en-US" w:bidi="ar-SA"/>
        </w:rPr>
        <w:t>marécages,…</w:t>
      </w:r>
      <w:proofErr w:type="gramEnd"/>
      <w:r>
        <w:rPr>
          <w:lang w:eastAsia="en-US" w:bidi="ar-SA"/>
        </w:rPr>
        <w:t>)</w:t>
      </w:r>
    </w:p>
    <w:p w14:paraId="3DB10C64" w14:textId="30D50456" w:rsidR="00A10C6C" w:rsidRDefault="00A10C6C" w:rsidP="00072D6F">
      <w:pPr>
        <w:pStyle w:val="Titre2"/>
      </w:pPr>
      <w:r>
        <w:t xml:space="preserve">Pays : </w:t>
      </w:r>
    </w:p>
    <w:p w14:paraId="771418BA" w14:textId="41122CA1" w:rsidR="000E007C" w:rsidRDefault="000E007C" w:rsidP="00072D6F">
      <w:pPr>
        <w:pStyle w:val="Titre3"/>
      </w:pPr>
      <w:r w:rsidRPr="0020692A">
        <w:t>Rang</w:t>
      </w:r>
      <w:r w:rsidR="006F1BE6">
        <w:t>s</w:t>
      </w:r>
      <w:r>
        <w:t xml:space="preserve"> : </w:t>
      </w:r>
    </w:p>
    <w:p w14:paraId="7146FDE4" w14:textId="63C056F8" w:rsidR="0027755F" w:rsidRPr="0027755F" w:rsidRDefault="0027755F" w:rsidP="0027755F">
      <w:pPr>
        <w:rPr>
          <w:lang w:eastAsia="en-US" w:bidi="ar-SA"/>
        </w:rPr>
      </w:pPr>
      <w:r>
        <w:rPr>
          <w:lang w:eastAsia="en-US" w:bidi="ar-SA"/>
        </w:rPr>
        <w:t xml:space="preserve">Un rang peut donner l’accès à un salaire, des droits </w:t>
      </w:r>
      <w:r w:rsidR="00EC7038">
        <w:rPr>
          <w:lang w:eastAsia="en-US" w:bidi="ar-SA"/>
        </w:rPr>
        <w:t>additionnels, …</w:t>
      </w:r>
    </w:p>
    <w:p w14:paraId="25FD5ECD" w14:textId="48A2F781" w:rsidR="000E007C" w:rsidRDefault="0020692A" w:rsidP="00072D6F">
      <w:pPr>
        <w:pStyle w:val="Titre3"/>
      </w:pPr>
      <w:r>
        <w:t xml:space="preserve">Langue : </w:t>
      </w:r>
    </w:p>
    <w:p w14:paraId="2EFDF8B0" w14:textId="43B3DFB1" w:rsidR="0027755F" w:rsidRPr="0027755F" w:rsidRDefault="00B144CF" w:rsidP="0027755F">
      <w:pPr>
        <w:rPr>
          <w:lang w:eastAsia="en-US" w:bidi="ar-SA"/>
        </w:rPr>
      </w:pPr>
      <w:r>
        <w:rPr>
          <w:lang w:eastAsia="en-US" w:bidi="ar-SA"/>
        </w:rPr>
        <w:t xml:space="preserve">Une langue utilise un système d’écriture </w:t>
      </w:r>
      <w:r w:rsidR="00775B91">
        <w:rPr>
          <w:lang w:eastAsia="en-US" w:bidi="ar-SA"/>
        </w:rPr>
        <w:t>particulier, …</w:t>
      </w:r>
    </w:p>
    <w:p w14:paraId="3A6508FA" w14:textId="4CBC9E2C" w:rsidR="0020692A" w:rsidRDefault="00B430FA" w:rsidP="00072D6F">
      <w:pPr>
        <w:pStyle w:val="Titre3"/>
      </w:pPr>
      <w:r>
        <w:t xml:space="preserve">Population : </w:t>
      </w:r>
    </w:p>
    <w:p w14:paraId="7B0CEA41" w14:textId="104E60E3" w:rsidR="00B144CF" w:rsidRPr="00B144CF" w:rsidRDefault="00B144CF" w:rsidP="00B144CF">
      <w:pPr>
        <w:rPr>
          <w:lang w:eastAsia="en-US" w:bidi="ar-SA"/>
        </w:rPr>
      </w:pPr>
      <w:r>
        <w:rPr>
          <w:lang w:eastAsia="en-US" w:bidi="ar-SA"/>
        </w:rPr>
        <w:t>Type de population du pays (</w:t>
      </w:r>
      <w:r w:rsidR="00775B91">
        <w:rPr>
          <w:lang w:eastAsia="en-US" w:bidi="ar-SA"/>
        </w:rPr>
        <w:t>fermiers, …</w:t>
      </w:r>
      <w:r>
        <w:rPr>
          <w:lang w:eastAsia="en-US" w:bidi="ar-SA"/>
        </w:rPr>
        <w:t>) et races</w:t>
      </w:r>
    </w:p>
    <w:p w14:paraId="02FB07F7" w14:textId="7648232C" w:rsidR="007001C8" w:rsidRDefault="00B62AB2" w:rsidP="00072D6F">
      <w:pPr>
        <w:pStyle w:val="Titre2"/>
      </w:pPr>
      <w:r>
        <w:t>É</w:t>
      </w:r>
      <w:r w:rsidR="007001C8">
        <w:t>v</w:t>
      </w:r>
      <w:r>
        <w:t>è</w:t>
      </w:r>
      <w:r w:rsidR="007001C8">
        <w:t>nements :</w:t>
      </w:r>
    </w:p>
    <w:p w14:paraId="487A48E4" w14:textId="7F3EB5AB" w:rsidR="00AE7A1D" w:rsidRPr="00AE7A1D" w:rsidRDefault="00AE7A1D" w:rsidP="00AE7A1D">
      <w:pPr>
        <w:rPr>
          <w:lang w:eastAsia="en-US" w:bidi="ar-SA"/>
        </w:rPr>
      </w:pPr>
      <w:r>
        <w:rPr>
          <w:lang w:eastAsia="en-US" w:bidi="ar-SA"/>
        </w:rPr>
        <w:t>On une date</w:t>
      </w:r>
      <w:r w:rsidR="00072D6F">
        <w:rPr>
          <w:lang w:eastAsia="en-US" w:bidi="ar-SA"/>
        </w:rPr>
        <w:t>, sont liés à un ou plusieurs pays</w:t>
      </w:r>
    </w:p>
    <w:p w14:paraId="15F65E86" w14:textId="53EF84B0" w:rsidR="00ED1773" w:rsidRDefault="008051C2" w:rsidP="00072D6F">
      <w:pPr>
        <w:pStyle w:val="Titre3"/>
      </w:pPr>
      <w:r>
        <w:lastRenderedPageBreak/>
        <w:t xml:space="preserve">Guerres : </w:t>
      </w:r>
    </w:p>
    <w:p w14:paraId="26C242C2" w14:textId="132016EA" w:rsidR="00AE7A1D" w:rsidRDefault="00AE7A1D" w:rsidP="00AE7A1D">
      <w:pPr>
        <w:rPr>
          <w:lang w:eastAsia="en-US" w:bidi="ar-SA"/>
        </w:rPr>
      </w:pPr>
      <w:r>
        <w:rPr>
          <w:lang w:eastAsia="en-US" w:bidi="ar-SA"/>
        </w:rPr>
        <w:t xml:space="preserve">A une </w:t>
      </w:r>
      <w:r w:rsidR="00CA5EF3">
        <w:rPr>
          <w:lang w:eastAsia="en-US" w:bidi="ar-SA"/>
        </w:rPr>
        <w:t>date de fin, deux groupes de pays qui s’affrontent</w:t>
      </w:r>
    </w:p>
    <w:p w14:paraId="511BD943" w14:textId="6343E967" w:rsidR="005C439D" w:rsidRPr="00AE7A1D" w:rsidRDefault="005C439D" w:rsidP="00AE7A1D">
      <w:pPr>
        <w:rPr>
          <w:lang w:eastAsia="en-US" w:bidi="ar-SA"/>
        </w:rPr>
      </w:pPr>
      <w:r>
        <w:rPr>
          <w:lang w:eastAsia="en-US" w:bidi="ar-SA"/>
        </w:rPr>
        <w:t>A un nombre de victime</w:t>
      </w:r>
      <w:r w:rsidR="00231904">
        <w:rPr>
          <w:lang w:eastAsia="en-US" w:bidi="ar-SA"/>
        </w:rPr>
        <w:t>s</w:t>
      </w:r>
    </w:p>
    <w:p w14:paraId="24855B9F" w14:textId="17E6CAD4" w:rsidR="00AE7A1D" w:rsidRDefault="00072D6F" w:rsidP="00072D6F">
      <w:pPr>
        <w:pStyle w:val="Titre3"/>
      </w:pPr>
      <w:r>
        <w:t xml:space="preserve">Accords : </w:t>
      </w:r>
    </w:p>
    <w:p w14:paraId="6EEC72FB" w14:textId="3AAE539D" w:rsidR="00E03A1E" w:rsidRPr="00E03A1E" w:rsidRDefault="00FD253B" w:rsidP="007A2A82">
      <w:pPr>
        <w:rPr>
          <w:lang w:eastAsia="en-US" w:bidi="ar-SA"/>
        </w:rPr>
      </w:pPr>
      <w:r>
        <w:rPr>
          <w:lang w:eastAsia="en-US" w:bidi="ar-SA"/>
        </w:rPr>
        <w:t xml:space="preserve">Ont potentiellement une date de fin, </w:t>
      </w:r>
      <w:r w:rsidR="007A2A82">
        <w:rPr>
          <w:lang w:eastAsia="en-US" w:bidi="ar-SA"/>
        </w:rPr>
        <w:t xml:space="preserve">ont un type : commerce, </w:t>
      </w:r>
      <w:r w:rsidR="00273D3F">
        <w:rPr>
          <w:lang w:eastAsia="en-US" w:bidi="ar-SA"/>
        </w:rPr>
        <w:t>défense, …</w:t>
      </w:r>
    </w:p>
    <w:p w14:paraId="23153BAA" w14:textId="4CCA8E18" w:rsidR="008051C2" w:rsidRDefault="008051C2" w:rsidP="00072D6F">
      <w:pPr>
        <w:pStyle w:val="Titre2"/>
      </w:pPr>
      <w:r>
        <w:t xml:space="preserve">Légendes : </w:t>
      </w:r>
    </w:p>
    <w:p w14:paraId="2164833B" w14:textId="6E32C561" w:rsidR="00062566" w:rsidRDefault="00273D3F" w:rsidP="00495128">
      <w:pPr>
        <w:rPr>
          <w:lang w:eastAsia="en-US" w:bidi="ar-SA"/>
        </w:rPr>
      </w:pPr>
      <w:r>
        <w:rPr>
          <w:lang w:eastAsia="en-US" w:bidi="ar-SA"/>
        </w:rPr>
        <w:t xml:space="preserve">Liées </w:t>
      </w:r>
      <w:r w:rsidR="00F008E5">
        <w:rPr>
          <w:lang w:eastAsia="en-US" w:bidi="ar-SA"/>
        </w:rPr>
        <w:t>à</w:t>
      </w:r>
      <w:r>
        <w:rPr>
          <w:lang w:eastAsia="en-US" w:bidi="ar-SA"/>
        </w:rPr>
        <w:t xml:space="preserve"> un pays et/ou </w:t>
      </w:r>
      <w:r w:rsidR="00495128">
        <w:rPr>
          <w:lang w:eastAsia="en-US" w:bidi="ar-SA"/>
        </w:rPr>
        <w:t>race, …</w:t>
      </w:r>
    </w:p>
    <w:p w14:paraId="041051D7" w14:textId="7169D9A1" w:rsidR="00F47CAB" w:rsidRDefault="00F47CAB" w:rsidP="00F47CAB">
      <w:pPr>
        <w:pStyle w:val="Titre2"/>
      </w:pPr>
      <w:r>
        <w:t xml:space="preserve">Races : </w:t>
      </w:r>
    </w:p>
    <w:p w14:paraId="04CEEBA7" w14:textId="037F8A81" w:rsidR="00F47CAB" w:rsidRDefault="00F47CAB" w:rsidP="00F47CAB">
      <w:pPr>
        <w:rPr>
          <w:lang w:eastAsia="en-US" w:bidi="ar-SA"/>
        </w:rPr>
      </w:pPr>
      <w:r>
        <w:rPr>
          <w:lang w:eastAsia="en-US" w:bidi="ar-SA"/>
        </w:rPr>
        <w:t xml:space="preserve">Hauteur min-max, </w:t>
      </w:r>
      <w:r w:rsidR="00906A4B">
        <w:rPr>
          <w:lang w:eastAsia="en-US" w:bidi="ar-SA"/>
        </w:rPr>
        <w:t>langue principale</w:t>
      </w:r>
    </w:p>
    <w:p w14:paraId="4EF12FF5" w14:textId="3D1C99D2" w:rsidR="00906A4B" w:rsidRPr="00F47CAB" w:rsidRDefault="00906A4B" w:rsidP="00F47CAB">
      <w:pPr>
        <w:rPr>
          <w:lang w:eastAsia="en-US" w:bidi="ar-SA"/>
        </w:rPr>
      </w:pPr>
      <w:r>
        <w:rPr>
          <w:lang w:eastAsia="en-US" w:bidi="ar-SA"/>
        </w:rPr>
        <w:t xml:space="preserve">Champ </w:t>
      </w:r>
      <w:r w:rsidR="00DF023D">
        <w:rPr>
          <w:lang w:eastAsia="en-US" w:bidi="ar-SA"/>
        </w:rPr>
        <w:t>description pour plus de détails</w:t>
      </w:r>
    </w:p>
    <w:p w14:paraId="018C2461" w14:textId="7FFB9401" w:rsidR="00F47CAB" w:rsidRPr="00F47CAB" w:rsidRDefault="00F47CAB" w:rsidP="00F47CAB">
      <w:pPr>
        <w:pStyle w:val="Titre2"/>
      </w:pPr>
      <w:r>
        <w:t xml:space="preserve">Personnages : </w:t>
      </w:r>
    </w:p>
    <w:p w14:paraId="7CE5714F" w14:textId="77777777" w:rsidR="00261225" w:rsidRDefault="002F6C59" w:rsidP="00495128">
      <w:pPr>
        <w:rPr>
          <w:lang w:eastAsia="en-US" w:bidi="ar-SA"/>
        </w:rPr>
      </w:pPr>
      <w:r>
        <w:rPr>
          <w:lang w:eastAsia="en-US" w:bidi="ar-SA"/>
        </w:rPr>
        <w:t xml:space="preserve">Nom, race, </w:t>
      </w:r>
      <w:r w:rsidR="001666E9">
        <w:rPr>
          <w:lang w:eastAsia="en-US" w:bidi="ar-SA"/>
        </w:rPr>
        <w:t>origine (pays)</w:t>
      </w:r>
    </w:p>
    <w:p w14:paraId="2CCB0876" w14:textId="6074D392" w:rsidR="00F47CAB" w:rsidRPr="00062566" w:rsidRDefault="001666E9" w:rsidP="00495128">
      <w:pPr>
        <w:rPr>
          <w:lang w:eastAsia="en-US" w:bidi="ar-SA"/>
        </w:rPr>
      </w:pPr>
      <w:proofErr w:type="gramStart"/>
      <w:r>
        <w:rPr>
          <w:lang w:eastAsia="en-US" w:bidi="ar-SA"/>
        </w:rPr>
        <w:t>champs</w:t>
      </w:r>
      <w:proofErr w:type="gramEnd"/>
      <w:r>
        <w:rPr>
          <w:lang w:eastAsia="en-US" w:bidi="ar-SA"/>
        </w:rPr>
        <w:t xml:space="preserve"> long histoire pour plus de détails</w:t>
      </w:r>
    </w:p>
    <w:p w14:paraId="3426B8C0" w14:textId="0AB0DC79" w:rsidR="000D1AC3" w:rsidRDefault="00C91F19" w:rsidP="00072D6F">
      <w:pPr>
        <w:pStyle w:val="Titre1"/>
      </w:pPr>
      <w:r>
        <w:t xml:space="preserve">Fonctionnalités : </w:t>
      </w:r>
    </w:p>
    <w:p w14:paraId="0495A7FD" w14:textId="38977E46" w:rsidR="0029192F" w:rsidRDefault="00495128" w:rsidP="00495128">
      <w:pPr>
        <w:pStyle w:val="Paragraphedeliste"/>
        <w:numPr>
          <w:ilvl w:val="0"/>
          <w:numId w:val="32"/>
        </w:numPr>
        <w:rPr>
          <w:lang w:eastAsia="en-US" w:bidi="ar-SA"/>
        </w:rPr>
      </w:pPr>
      <w:r>
        <w:rPr>
          <w:lang w:eastAsia="en-US" w:bidi="ar-SA"/>
        </w:rPr>
        <w:t xml:space="preserve">Afficher un résumé des articles de chaque type, étant les champs spécifiques à </w:t>
      </w:r>
      <w:r w:rsidR="0029192F">
        <w:rPr>
          <w:lang w:eastAsia="en-US" w:bidi="ar-SA"/>
        </w:rPr>
        <w:t>ce type d’article</w:t>
      </w:r>
      <w:r>
        <w:rPr>
          <w:lang w:eastAsia="en-US" w:bidi="ar-SA"/>
        </w:rPr>
        <w:t xml:space="preserve"> </w:t>
      </w:r>
      <w:r w:rsidR="0029192F">
        <w:rPr>
          <w:lang w:eastAsia="en-US" w:bidi="ar-SA"/>
        </w:rPr>
        <w:t>(Sorte de résumé, sur une liste)</w:t>
      </w:r>
    </w:p>
    <w:p w14:paraId="4BC21315" w14:textId="3223355C" w:rsidR="00B121C2" w:rsidRDefault="00495128" w:rsidP="00495128">
      <w:pPr>
        <w:pStyle w:val="Paragraphedeliste"/>
        <w:numPr>
          <w:ilvl w:val="0"/>
          <w:numId w:val="32"/>
        </w:numPr>
        <w:rPr>
          <w:lang w:eastAsia="en-US" w:bidi="ar-SA"/>
        </w:rPr>
      </w:pPr>
      <w:r>
        <w:rPr>
          <w:lang w:eastAsia="en-US" w:bidi="ar-SA"/>
        </w:rPr>
        <w:t xml:space="preserve">Si on </w:t>
      </w:r>
      <w:r w:rsidR="0029192F">
        <w:rPr>
          <w:lang w:eastAsia="en-US" w:bidi="ar-SA"/>
        </w:rPr>
        <w:t>veut avoir des informations plus détaillées sur un article/le modifier, on clique dessus ce qui montre les champs spécifiques et le texte lié à cet article.</w:t>
      </w:r>
    </w:p>
    <w:p w14:paraId="0BC2E41D" w14:textId="5EFBFE37" w:rsidR="0029192F" w:rsidRDefault="00F008E5" w:rsidP="00495128">
      <w:pPr>
        <w:pStyle w:val="Paragraphedeliste"/>
        <w:numPr>
          <w:ilvl w:val="0"/>
          <w:numId w:val="32"/>
        </w:numPr>
        <w:rPr>
          <w:lang w:eastAsia="en-US" w:bidi="ar-SA"/>
        </w:rPr>
      </w:pPr>
      <w:r>
        <w:rPr>
          <w:lang w:eastAsia="en-US" w:bidi="ar-SA"/>
        </w:rPr>
        <w:t xml:space="preserve">Pour les champs de liens, possibilité de chercher parmi les éléments du type souhaité existants, ou d’en créer un nouveau (rentrer juste les éléments de </w:t>
      </w:r>
      <w:proofErr w:type="gramStart"/>
      <w:r>
        <w:rPr>
          <w:lang w:eastAsia="en-US" w:bidi="ar-SA"/>
        </w:rPr>
        <w:t>base,…</w:t>
      </w:r>
      <w:proofErr w:type="gramEnd"/>
      <w:r>
        <w:rPr>
          <w:lang w:eastAsia="en-US" w:bidi="ar-SA"/>
        </w:rPr>
        <w:t>)</w:t>
      </w:r>
    </w:p>
    <w:p w14:paraId="0F5686B8" w14:textId="467D906C" w:rsidR="00B121C2" w:rsidRDefault="00495128" w:rsidP="00495128">
      <w:pPr>
        <w:widowControl/>
        <w:suppressAutoHyphens w:val="0"/>
        <w:autoSpaceDN/>
        <w:spacing w:after="160" w:line="259" w:lineRule="auto"/>
        <w:ind w:firstLine="0"/>
        <w:jc w:val="left"/>
        <w:textAlignment w:val="auto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60293CB7" w14:textId="075442B4" w:rsidR="00B121C2" w:rsidRDefault="00B121C2" w:rsidP="00072D6F">
      <w:pPr>
        <w:pStyle w:val="Titre1"/>
      </w:pPr>
      <w:r>
        <w:lastRenderedPageBreak/>
        <w:t xml:space="preserve">Idées </w:t>
      </w:r>
      <w:proofErr w:type="spellStart"/>
      <w:r>
        <w:t>additonnelles</w:t>
      </w:r>
      <w:proofErr w:type="spellEnd"/>
      <w:r>
        <w:t> :</w:t>
      </w:r>
      <w:r w:rsidR="00495128">
        <w:t xml:space="preserve"> Données</w:t>
      </w:r>
    </w:p>
    <w:p w14:paraId="468FA7C4" w14:textId="7665E5A9" w:rsidR="00FD6E13" w:rsidRPr="00FD6E13" w:rsidRDefault="00FD6E13" w:rsidP="00FD6E13">
      <w:pPr>
        <w:rPr>
          <w:lang w:eastAsia="en-US" w:bidi="ar-SA"/>
        </w:rPr>
      </w:pPr>
      <w:r>
        <w:rPr>
          <w:lang w:eastAsia="en-US" w:bidi="ar-SA"/>
        </w:rPr>
        <w:t>Ajouter la possibilité pour plusieurs utilisateurs de collaborer sur un même monde</w:t>
      </w:r>
    </w:p>
    <w:p w14:paraId="40A42A44" w14:textId="77777777" w:rsidR="00B121C2" w:rsidRPr="00422D7B" w:rsidRDefault="00B121C2" w:rsidP="00072D6F">
      <w:pPr>
        <w:pStyle w:val="Titre2"/>
      </w:pPr>
      <w:r>
        <w:t xml:space="preserve">Villes : </w:t>
      </w:r>
    </w:p>
    <w:p w14:paraId="74F63C0E" w14:textId="77777777" w:rsidR="00B121C2" w:rsidRDefault="00B121C2" w:rsidP="00072D6F">
      <w:pPr>
        <w:pStyle w:val="Titre2"/>
      </w:pPr>
      <w:r>
        <w:t>Villages :</w:t>
      </w:r>
    </w:p>
    <w:p w14:paraId="0FEB4538" w14:textId="77777777" w:rsidR="00B121C2" w:rsidRDefault="00B121C2" w:rsidP="00072D6F">
      <w:pPr>
        <w:pStyle w:val="Titre2"/>
      </w:pPr>
      <w:r>
        <w:t xml:space="preserve">Plans : </w:t>
      </w:r>
    </w:p>
    <w:p w14:paraId="4FCB2572" w14:textId="19F20B64" w:rsidR="00B121C2" w:rsidRDefault="00B121C2" w:rsidP="00B121C2">
      <w:pPr>
        <w:rPr>
          <w:lang w:eastAsia="en-US" w:bidi="ar-SA"/>
        </w:rPr>
      </w:pPr>
      <w:r>
        <w:rPr>
          <w:lang w:eastAsia="en-US" w:bidi="ar-SA"/>
        </w:rPr>
        <w:t xml:space="preserve">(Plan matériel, </w:t>
      </w:r>
      <w:proofErr w:type="spellStart"/>
      <w:r>
        <w:rPr>
          <w:lang w:eastAsia="en-US" w:bidi="ar-SA"/>
        </w:rPr>
        <w:t>feywild</w:t>
      </w:r>
      <w:proofErr w:type="spellEnd"/>
      <w:r>
        <w:rPr>
          <w:lang w:eastAsia="en-US" w:bidi="ar-SA"/>
        </w:rPr>
        <w:t xml:space="preserve">, enfer, </w:t>
      </w:r>
      <w:r w:rsidR="00BF5D92">
        <w:rPr>
          <w:lang w:eastAsia="en-US" w:bidi="ar-SA"/>
        </w:rPr>
        <w:t>abysses, …</w:t>
      </w:r>
      <w:r>
        <w:rPr>
          <w:lang w:eastAsia="en-US" w:bidi="ar-SA"/>
        </w:rPr>
        <w:t>)</w:t>
      </w:r>
    </w:p>
    <w:p w14:paraId="3F6877C8" w14:textId="2B921C76" w:rsidR="00B121C2" w:rsidRDefault="00B121C2" w:rsidP="00072D6F">
      <w:pPr>
        <w:pStyle w:val="Titre2"/>
      </w:pPr>
      <w:r>
        <w:t xml:space="preserve">Dieux : </w:t>
      </w:r>
    </w:p>
    <w:p w14:paraId="1F5AABF1" w14:textId="0D9E8353" w:rsidR="00495128" w:rsidRDefault="00495128" w:rsidP="00495128">
      <w:pPr>
        <w:pStyle w:val="Titre1"/>
      </w:pPr>
      <w:r>
        <w:t>Idées additionnelles : fonctionnalités</w:t>
      </w:r>
    </w:p>
    <w:p w14:paraId="1520B9E2" w14:textId="77777777" w:rsidR="00495128" w:rsidRDefault="00495128" w:rsidP="00495128">
      <w:pPr>
        <w:pStyle w:val="Titre2"/>
      </w:pPr>
      <w:r>
        <w:t xml:space="preserve">Timeline : </w:t>
      </w:r>
    </w:p>
    <w:p w14:paraId="2387C575" w14:textId="77777777" w:rsidR="00495128" w:rsidRDefault="00495128" w:rsidP="00495128">
      <w:pPr>
        <w:rPr>
          <w:lang w:eastAsia="en-US" w:bidi="ar-SA"/>
        </w:rPr>
      </w:pPr>
      <w:r>
        <w:rPr>
          <w:lang w:eastAsia="en-US" w:bidi="ar-SA"/>
        </w:rPr>
        <w:t>Représenter les évènements/fondations de pays/</w:t>
      </w:r>
      <w:proofErr w:type="gramStart"/>
      <w:r>
        <w:rPr>
          <w:lang w:eastAsia="en-US" w:bidi="ar-SA"/>
        </w:rPr>
        <w:t>villes,…</w:t>
      </w:r>
      <w:proofErr w:type="gramEnd"/>
      <w:r>
        <w:rPr>
          <w:lang w:eastAsia="en-US" w:bidi="ar-SA"/>
        </w:rPr>
        <w:t xml:space="preserve"> sur une ligne du temps /liste </w:t>
      </w:r>
    </w:p>
    <w:p w14:paraId="039DB3DB" w14:textId="77777777" w:rsidR="00495128" w:rsidRPr="00495128" w:rsidRDefault="00495128" w:rsidP="00495128">
      <w:pPr>
        <w:rPr>
          <w:lang w:eastAsia="en-US" w:bidi="ar-SA"/>
        </w:rPr>
      </w:pPr>
    </w:p>
    <w:p w14:paraId="61DB99B2" w14:textId="77777777" w:rsidR="00B121C2" w:rsidRPr="00B121C2" w:rsidRDefault="00B121C2" w:rsidP="00B121C2">
      <w:pPr>
        <w:rPr>
          <w:lang w:eastAsia="en-US" w:bidi="ar-SA"/>
        </w:rPr>
      </w:pPr>
    </w:p>
    <w:sectPr w:rsidR="00B121C2" w:rsidRPr="00B12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63951"/>
    <w:multiLevelType w:val="multilevel"/>
    <w:tmpl w:val="065E8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fr-C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fr-CH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620BC8"/>
    <w:multiLevelType w:val="hybridMultilevel"/>
    <w:tmpl w:val="35962F0E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CB26F7A"/>
    <w:multiLevelType w:val="multilevel"/>
    <w:tmpl w:val="09F674F2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D45F0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3"/>
  </w:num>
  <w:num w:numId="32">
    <w:abstractNumId w:val="1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49"/>
    <w:rsid w:val="00024080"/>
    <w:rsid w:val="0005631F"/>
    <w:rsid w:val="00062566"/>
    <w:rsid w:val="00072D6F"/>
    <w:rsid w:val="000B6F3A"/>
    <w:rsid w:val="000D1AC3"/>
    <w:rsid w:val="000E007C"/>
    <w:rsid w:val="001118D5"/>
    <w:rsid w:val="00114C4F"/>
    <w:rsid w:val="00131ECA"/>
    <w:rsid w:val="001666E9"/>
    <w:rsid w:val="001B689D"/>
    <w:rsid w:val="002052F7"/>
    <w:rsid w:val="0020692A"/>
    <w:rsid w:val="00231904"/>
    <w:rsid w:val="00244B0D"/>
    <w:rsid w:val="00261225"/>
    <w:rsid w:val="00273D3F"/>
    <w:rsid w:val="0027755F"/>
    <w:rsid w:val="0029192F"/>
    <w:rsid w:val="002A009A"/>
    <w:rsid w:val="002A73EC"/>
    <w:rsid w:val="002B0641"/>
    <w:rsid w:val="002E534F"/>
    <w:rsid w:val="002F6C59"/>
    <w:rsid w:val="003008ED"/>
    <w:rsid w:val="00301DBB"/>
    <w:rsid w:val="00362B67"/>
    <w:rsid w:val="003732C4"/>
    <w:rsid w:val="003B31A4"/>
    <w:rsid w:val="003C2B71"/>
    <w:rsid w:val="003D1726"/>
    <w:rsid w:val="003D5170"/>
    <w:rsid w:val="00422D7B"/>
    <w:rsid w:val="00495128"/>
    <w:rsid w:val="005507CE"/>
    <w:rsid w:val="005C439D"/>
    <w:rsid w:val="00607861"/>
    <w:rsid w:val="006378B3"/>
    <w:rsid w:val="006613BE"/>
    <w:rsid w:val="006807C4"/>
    <w:rsid w:val="00685B87"/>
    <w:rsid w:val="00697EDC"/>
    <w:rsid w:val="006A2901"/>
    <w:rsid w:val="006E4DA4"/>
    <w:rsid w:val="006F1BE6"/>
    <w:rsid w:val="007001C8"/>
    <w:rsid w:val="00775B91"/>
    <w:rsid w:val="007A2A82"/>
    <w:rsid w:val="00800A49"/>
    <w:rsid w:val="008051C2"/>
    <w:rsid w:val="0087651F"/>
    <w:rsid w:val="00884969"/>
    <w:rsid w:val="00906A4B"/>
    <w:rsid w:val="0098145B"/>
    <w:rsid w:val="00A10C6C"/>
    <w:rsid w:val="00A13CE7"/>
    <w:rsid w:val="00A361D7"/>
    <w:rsid w:val="00A42B4E"/>
    <w:rsid w:val="00A50184"/>
    <w:rsid w:val="00AC3F90"/>
    <w:rsid w:val="00AE4BFB"/>
    <w:rsid w:val="00AE7A1D"/>
    <w:rsid w:val="00B121C2"/>
    <w:rsid w:val="00B144CF"/>
    <w:rsid w:val="00B430FA"/>
    <w:rsid w:val="00B45DFF"/>
    <w:rsid w:val="00B62AB2"/>
    <w:rsid w:val="00B87764"/>
    <w:rsid w:val="00BF121C"/>
    <w:rsid w:val="00BF5D92"/>
    <w:rsid w:val="00C91F19"/>
    <w:rsid w:val="00CA5EF3"/>
    <w:rsid w:val="00CB5A0A"/>
    <w:rsid w:val="00D12583"/>
    <w:rsid w:val="00D461F4"/>
    <w:rsid w:val="00D524B3"/>
    <w:rsid w:val="00D55F9A"/>
    <w:rsid w:val="00DF023D"/>
    <w:rsid w:val="00E03A1E"/>
    <w:rsid w:val="00E574F6"/>
    <w:rsid w:val="00EB00B5"/>
    <w:rsid w:val="00EC7038"/>
    <w:rsid w:val="00ED1773"/>
    <w:rsid w:val="00ED72D9"/>
    <w:rsid w:val="00F008E5"/>
    <w:rsid w:val="00F30939"/>
    <w:rsid w:val="00F44BEB"/>
    <w:rsid w:val="00F47CAB"/>
    <w:rsid w:val="00F71C63"/>
    <w:rsid w:val="00F76B87"/>
    <w:rsid w:val="00FA5469"/>
    <w:rsid w:val="00FA7C07"/>
    <w:rsid w:val="00FB701F"/>
    <w:rsid w:val="00FD253B"/>
    <w:rsid w:val="00F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D1725"/>
  <w15:chartTrackingRefBased/>
  <w15:docId w15:val="{D8666CDE-D82E-4A46-884A-2C5F4550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C63"/>
    <w:pPr>
      <w:widowControl w:val="0"/>
      <w:suppressAutoHyphens/>
      <w:autoSpaceDN w:val="0"/>
      <w:spacing w:after="120" w:line="288" w:lineRule="auto"/>
      <w:ind w:firstLine="284"/>
      <w:jc w:val="both"/>
      <w:textAlignment w:val="baseline"/>
    </w:pPr>
    <w:rPr>
      <w:rFonts w:ascii="Calibri" w:eastAsia="SimSun" w:hAnsi="Calibri" w:cs="Arial"/>
      <w:kern w:val="3"/>
      <w:sz w:val="26"/>
      <w:szCs w:val="24"/>
      <w:lang w:eastAsia="zh-CN" w:bidi="hi-IN"/>
    </w:rPr>
  </w:style>
  <w:style w:type="paragraph" w:styleId="Titre1">
    <w:name w:val="heading 1"/>
    <w:next w:val="Normal"/>
    <w:link w:val="Titre1Car"/>
    <w:autoRedefine/>
    <w:qFormat/>
    <w:rsid w:val="00072D6F"/>
    <w:pPr>
      <w:keepNext/>
      <w:keepLines/>
      <w:numPr>
        <w:numId w:val="1"/>
      </w:numPr>
      <w:spacing w:before="360" w:line="360" w:lineRule="auto"/>
      <w:outlineLvl w:val="0"/>
    </w:pPr>
    <w:rPr>
      <w:rFonts w:ascii="Calibri" w:eastAsiaTheme="majorEastAsia" w:hAnsi="Calibri" w:cstheme="majorBidi"/>
      <w:color w:val="000000" w:themeColor="text1"/>
      <w:kern w:val="3"/>
      <w:sz w:val="50"/>
      <w:szCs w:val="32"/>
      <w:u w:val="single"/>
    </w:rPr>
  </w:style>
  <w:style w:type="paragraph" w:styleId="Titre2">
    <w:name w:val="heading 2"/>
    <w:basedOn w:val="Titre1"/>
    <w:next w:val="Normal"/>
    <w:link w:val="Titre2Car"/>
    <w:autoRedefine/>
    <w:qFormat/>
    <w:rsid w:val="00F47CAB"/>
    <w:pPr>
      <w:numPr>
        <w:ilvl w:val="1"/>
      </w:numPr>
      <w:spacing w:before="140"/>
      <w:outlineLvl w:val="1"/>
    </w:pPr>
    <w:rPr>
      <w:rFonts w:eastAsia="Microsoft YaHei"/>
      <w:sz w:val="44"/>
      <w:szCs w:val="28"/>
    </w:rPr>
  </w:style>
  <w:style w:type="paragraph" w:styleId="Titre3">
    <w:name w:val="heading 3"/>
    <w:basedOn w:val="Titre2"/>
    <w:next w:val="Normal"/>
    <w:link w:val="Titre3Car"/>
    <w:autoRedefine/>
    <w:uiPriority w:val="9"/>
    <w:unhideWhenUsed/>
    <w:qFormat/>
    <w:rsid w:val="00AC3F90"/>
    <w:pPr>
      <w:numPr>
        <w:ilvl w:val="2"/>
      </w:numPr>
      <w:outlineLvl w:val="2"/>
    </w:pPr>
    <w:rPr>
      <w:sz w:val="40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03A1E"/>
    <w:pPr>
      <w:numPr>
        <w:ilvl w:val="3"/>
        <w:numId w:val="1"/>
      </w:numPr>
      <w:outlineLvl w:val="3"/>
    </w:pPr>
    <w:rPr>
      <w:sz w:val="3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47CAB"/>
    <w:rPr>
      <w:rFonts w:ascii="Calibri" w:eastAsia="Microsoft YaHei" w:hAnsi="Calibri" w:cstheme="majorBidi"/>
      <w:color w:val="000000" w:themeColor="text1"/>
      <w:kern w:val="3"/>
      <w:sz w:val="44"/>
      <w:szCs w:val="28"/>
      <w:u w:val="single"/>
    </w:rPr>
  </w:style>
  <w:style w:type="character" w:customStyle="1" w:styleId="Titre1Car">
    <w:name w:val="Titre 1 Car"/>
    <w:basedOn w:val="Policepardfaut"/>
    <w:link w:val="Titre1"/>
    <w:rsid w:val="00072D6F"/>
    <w:rPr>
      <w:rFonts w:ascii="Calibri" w:eastAsiaTheme="majorEastAsia" w:hAnsi="Calibri" w:cstheme="majorBidi"/>
      <w:color w:val="000000" w:themeColor="text1"/>
      <w:kern w:val="3"/>
      <w:sz w:val="50"/>
      <w:szCs w:val="32"/>
      <w:u w:val="single"/>
    </w:rPr>
  </w:style>
  <w:style w:type="paragraph" w:styleId="Titre">
    <w:name w:val="Title"/>
    <w:next w:val="Normal"/>
    <w:link w:val="TitreCar"/>
    <w:autoRedefine/>
    <w:uiPriority w:val="10"/>
    <w:qFormat/>
    <w:rsid w:val="002A009A"/>
    <w:pPr>
      <w:spacing w:line="360" w:lineRule="auto"/>
      <w:contextualSpacing/>
      <w:jc w:val="center"/>
    </w:pPr>
    <w:rPr>
      <w:rFonts w:ascii="Calibri" w:eastAsiaTheme="majorEastAsia" w:hAnsi="Calibri" w:cstheme="majorBidi"/>
      <w:color w:val="000000" w:themeColor="text1"/>
      <w:spacing w:val="-10"/>
      <w:kern w:val="28"/>
      <w:sz w:val="56"/>
      <w:szCs w:val="56"/>
      <w:u w:val="single"/>
      <w:lang w:eastAsia="zh-CN" w:bidi="hi-IN"/>
    </w:rPr>
  </w:style>
  <w:style w:type="character" w:customStyle="1" w:styleId="TitreCar">
    <w:name w:val="Titre Car"/>
    <w:basedOn w:val="Policepardfaut"/>
    <w:link w:val="Titre"/>
    <w:uiPriority w:val="10"/>
    <w:rsid w:val="002A009A"/>
    <w:rPr>
      <w:rFonts w:ascii="Calibri" w:eastAsiaTheme="majorEastAsia" w:hAnsi="Calibri" w:cstheme="majorBidi"/>
      <w:color w:val="000000" w:themeColor="text1"/>
      <w:spacing w:val="-10"/>
      <w:kern w:val="28"/>
      <w:sz w:val="56"/>
      <w:szCs w:val="56"/>
      <w:u w:val="single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AC3F90"/>
    <w:rPr>
      <w:rFonts w:ascii="Calibri" w:eastAsia="Microsoft YaHei" w:hAnsi="Calibri" w:cstheme="majorBidi"/>
      <w:color w:val="000000" w:themeColor="text1"/>
      <w:kern w:val="3"/>
      <w:sz w:val="40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03A1E"/>
    <w:rPr>
      <w:rFonts w:ascii="Calibri" w:eastAsia="SimSun" w:hAnsi="Calibri" w:cs="Arial"/>
      <w:kern w:val="3"/>
      <w:sz w:val="36"/>
      <w:szCs w:val="24"/>
      <w:u w:val="single"/>
      <w:lang w:eastAsia="zh-CN" w:bidi="hi-IN"/>
    </w:rPr>
  </w:style>
  <w:style w:type="paragraph" w:customStyle="1" w:styleId="Cours">
    <w:name w:val="Cours"/>
    <w:basedOn w:val="Normal"/>
    <w:next w:val="Normal"/>
    <w:link w:val="CoursCar"/>
    <w:autoRedefine/>
    <w:qFormat/>
    <w:rsid w:val="006807C4"/>
    <w:pPr>
      <w:spacing w:before="120"/>
    </w:pPr>
    <w:rPr>
      <w:rFonts w:asciiTheme="minorHAnsi" w:hAnsiTheme="minorHAnsi"/>
      <w:i/>
      <w:sz w:val="20"/>
    </w:rPr>
  </w:style>
  <w:style w:type="character" w:customStyle="1" w:styleId="CoursCar">
    <w:name w:val="Cours Car"/>
    <w:basedOn w:val="Policepardfaut"/>
    <w:link w:val="Cours"/>
    <w:rsid w:val="006807C4"/>
    <w:rPr>
      <w:rFonts w:eastAsia="SimSun" w:cs="Arial"/>
      <w:i/>
      <w:kern w:val="3"/>
      <w:sz w:val="20"/>
      <w:szCs w:val="24"/>
      <w:lang w:eastAsia="zh-CN" w:bidi="hi-IN"/>
    </w:rPr>
  </w:style>
  <w:style w:type="paragraph" w:customStyle="1" w:styleId="Feuilledersum">
    <w:name w:val="Feuille de résumé"/>
    <w:link w:val="FeuilledersumCar"/>
    <w:qFormat/>
    <w:rsid w:val="0098145B"/>
    <w:pPr>
      <w:spacing w:after="60" w:line="240" w:lineRule="auto"/>
    </w:pPr>
    <w:rPr>
      <w:rFonts w:ascii="Calibri" w:eastAsia="SimSun" w:hAnsi="Calibri" w:cs="Arial"/>
      <w:kern w:val="3"/>
      <w:sz w:val="20"/>
      <w:szCs w:val="24"/>
      <w:lang w:eastAsia="zh-CN" w:bidi="hi-IN"/>
    </w:rPr>
  </w:style>
  <w:style w:type="character" w:customStyle="1" w:styleId="FeuilledersumCar">
    <w:name w:val="Feuille de résumé Car"/>
    <w:basedOn w:val="Policepardfaut"/>
    <w:link w:val="Feuilledersum"/>
    <w:rsid w:val="0098145B"/>
    <w:rPr>
      <w:rFonts w:ascii="Calibri" w:eastAsia="SimSun" w:hAnsi="Calibri" w:cs="Arial"/>
      <w:kern w:val="3"/>
      <w:sz w:val="20"/>
      <w:szCs w:val="24"/>
      <w:lang w:eastAsia="zh-CN" w:bidi="hi-IN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3D5170"/>
    <w:pPr>
      <w:spacing w:after="200" w:line="240" w:lineRule="auto"/>
      <w:ind w:firstLine="0"/>
    </w:pPr>
    <w:rPr>
      <w:rFonts w:cs="Mangal"/>
      <w:i/>
      <w:iCs/>
      <w:color w:val="44546A" w:themeColor="text2"/>
      <w:sz w:val="18"/>
      <w:szCs w:val="16"/>
    </w:rPr>
  </w:style>
  <w:style w:type="paragraph" w:styleId="Paragraphedeliste">
    <w:name w:val="List Paragraph"/>
    <w:basedOn w:val="Normal"/>
    <w:uiPriority w:val="34"/>
    <w:qFormat/>
    <w:rsid w:val="0049512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pow\AppData\Roaming\Microsoft\Templates\Mise%20en%20page%20basiqu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Mise en page basique.dotx</Template>
  <TotalTime>87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León</dc:creator>
  <cp:keywords/>
  <dc:description/>
  <cp:lastModifiedBy>David González León</cp:lastModifiedBy>
  <cp:revision>52</cp:revision>
  <dcterms:created xsi:type="dcterms:W3CDTF">2020-10-05T12:47:00Z</dcterms:created>
  <dcterms:modified xsi:type="dcterms:W3CDTF">2020-11-15T18:35:00Z</dcterms:modified>
</cp:coreProperties>
</file>